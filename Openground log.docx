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tbl>
      <w:tblPr>
        <w:tblStyle w:val="TableGrid"/>
        <w:tblLayout w:type="fixed"/>
        <w:tblpPr w:leftFromText="0" w:rightFromText="0" w:vertAnchor="text" w:horzAnchor="page" w:tblpX="963" w:tblpY="138"/>
        <w:tblOverlap w:val="never"/>
        "
        <w:tblW w:w="10184" w:type="dxa"/>
        <w:tblLook w:val="04A0" w:firstRow="1" w:lastRow="0" w:firstColumn="1" w:lastColumn="0" w:noHBand="0" w:noVBand="1"/>
      </w:tblPr>
      <w:tblGrid>
        <w:gridCol w:w="453"/>
        <w:gridCol w:w="340"/>
        <w:gridCol w:w="680"/>
        <w:gridCol w:w="226"/>
        <w:gridCol w:w="226"/>
        <w:gridCol w:w="566"/>
        <w:gridCol w:w="680"/>
        <w:gridCol w:w="226"/>
        <w:gridCol w:w="566"/>
        <w:gridCol w:w="226"/>
        <w:gridCol w:w="453"/>
        <w:gridCol w:w="340"/>
        <w:gridCol w:w="113"/>
        <w:gridCol w:w="226"/>
        <w:gridCol w:w="453"/>
        <w:gridCol w:w="1020"/>
        <w:gridCol w:w="793"/>
        <w:gridCol w:w="793"/>
        <w:gridCol w:w="113"/>
        <w:gridCol w:w="340"/>
        <w:gridCol w:w="340"/>
        <w:gridCol w:w="566"/>
        <w:gridCol w:w="453"/>
      </w:tblGrid>
      <w:tr>
        <w:trPr>
          <w:trHeight w:hRule="exact" w:val="773"/>
        </w:trPr>
        <w:tc>
          <w:tcPr>
            <w:tcW w:w="1700" w:type="dxa"/>
            <w:gridSpan w:val="4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gridSpan w:val="4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3" w:type="dxa"/>
            <w:gridSpan w:val="1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0" w:after="0" w:line="240" w:lineRule="auto"/>
              <w:ind w:left="289" w:right="-18" w:firstLine="0"/>
            </w:pPr>
            <w:r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00" name="Freeform 10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01" name="Freeform 10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02" name="Freeform 10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03" name="Freeform 10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07" name="Freeform 10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08" name="Freeform 10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09" name="Freeform 10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10" name="Freeform 11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11" name="Freeform 11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pacing w:val="-1"/>
                <w:sz w:val="44"/>
                <w:szCs w:val="44"/>
                <w:lang w:val="en-US"/>
              </w:rPr>
              <w:t>Percussion Drilling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7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7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7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433"/>
        </w:trPr>
        <w:tc>
          <w:tcPr>
            <w:tcW w:w="1700" w:type="dxa"/>
            <w:gridSpan w:val="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606" w:right="127" w:hanging="438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4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304" w:right="401" w:hanging="87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700" w:type="dxa"/>
            <w:gridSpan w:val="5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36" w:line="212" w:lineRule="exact"/>
              <w:ind w:left="378" w:right="301" w:firstLine="25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4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249" w:line="240" w:lineRule="auto"/>
              <w:ind w:left="21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700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652" w:right="565" w:hanging="4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45" w:right="264" w:hanging="63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Sheet 1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1" w:after="191" w:line="240" w:lineRule="auto"/>
              <w:ind w:left="4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  <w:gridSpan w:val="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Sample and In Situ Testing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vMerge w:val="restart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4" w:after="117" w:line="168" w:lineRule="exact"/>
              <w:ind w:left="42" w:right="122" w:hanging="6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4"/>
                <w:szCs w:val="14"/>
                <w:lang w:val="en-US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7" w:after="59" w:line="240" w:lineRule="auto"/>
              <w:ind w:left="145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</w:tc>
        <w:tc>
          <w:tcPr>
            <w:tcW w:w="680" w:type="dxa"/>
            <w:gridSpan w:val="3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1" w:after="201" w:line="240" w:lineRule="auto"/>
              <w:ind w:left="7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474" w:type="dxa"/>
            <w:gridSpan w:val="2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48" w:type="dxa"/>
            <w:gridSpan w:val="6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0" w:line="240" w:lineRule="auto"/>
              <w:ind w:left="7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25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Depth 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7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2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Results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vMerge/>
            <w:tcBorders>
              <w:top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26" w:type="dxa"/>
            <w:tcBorders>
              <w:top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17" w:line="240" w:lineRule="auto"/>
              <w:ind w:left="3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3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1" w:after="0" w:line="163" w:lineRule="exact"/>
              <w:ind w:left="13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62.20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99" w:after="10291" w:line="283" w:lineRule="exact"/>
              <w:ind w:left="137" w:right="59" w:firstLine="0"/>
              <w:jc w:val="both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61.70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>
              <w:drawing>
                <wp:anchor simplePos="0" relativeHeight="251658377" behindDoc="0" locked="0" layoutInCell="1" allowOverlap="1">
                  <wp:simplePos x="0" y="0"/>
                  <wp:positionH relativeFrom="page">
                    <wp:posOffset>411333</wp:posOffset>
                  </wp:positionH>
                  <wp:positionV relativeFrom="line">
                    <wp:posOffset>-637768</wp:posOffset>
                  </wp:positionV>
                  <wp:extent cx="465359" cy="7234601"/>
                  <wp:effectExtent l="0" t="0" r="0" b="0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65359" cy="7234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61.45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3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422" w:type="dxa"/>
            <w:gridSpan w:val="8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7" w:right="11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Very stiff desiccated friable brown sandy very silty slightly organic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CLAY with some fine to medium limestone gravel (Topsoil/subsoil)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>
              <w:drawing>
                <wp:anchor simplePos="0" relativeHeight="25165841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2930</wp:posOffset>
                  </wp:positionV>
                  <wp:extent cx="2833241" cy="104135"/>
                  <wp:effectExtent l="0" t="0" r="0" b="0"/>
                  <wp:wrapNone/>
                  <wp:docPr id="113" name="Freeform 113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833241" cy="104135"/>
                            <a:chOff x="0" y="0"/>
                            <a:chExt cx="2833241" cy="104135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27"/>
                              <a:ext cx="47625" cy="104108"/>
                            </a:xfrm>
                            <a:custGeom>
                              <a:rect l="l" t="t" r="r" b="b"/>
                              <a:pathLst>
                                <a:path w="63500" h="138811">
                                  <a:moveTo>
                                    <a:pt x="0" y="138811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  <w:drawing>
                <wp:anchor simplePos="0" relativeHeight="251658418" behindDoc="0" locked="0" layoutInCell="1" allowOverlap="1">
                  <wp:simplePos x="0" y="0"/>
                  <wp:positionH relativeFrom="page">
                    <wp:posOffset>2760345</wp:posOffset>
                  </wp:positionH>
                  <wp:positionV relativeFrom="line">
                    <wp:posOffset>2957</wp:posOffset>
                  </wp:positionV>
                  <wp:extent cx="47625" cy="104108"/>
                  <wp:effectExtent l="0" t="0" r="0" b="0"/>
                  <wp:wrapNone/>
                  <wp:docPr id="114" name="Freeform 1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104108"/>
                          </a:xfrm>
                          <a:custGeom>
                            <a:rect l="l" t="t" r="r" b="b"/>
                            <a:pathLst>
                              <a:path w="63500" h="138811">
                                <a:moveTo>
                                  <a:pt x="0" y="0"/>
                                </a:moveTo>
                                <a:lnTo>
                                  <a:pt x="63500" y="138811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7" w:right="11" w:firstLine="0"/>
            </w:pPr>
            <w:r>
              <w:drawing>
                <wp:anchor simplePos="0" relativeHeight="251658417" behindDoc="0" locked="0" layoutInCell="1" allowOverlap="1">
                  <wp:simplePos x="0" y="0"/>
                  <wp:positionH relativeFrom="page">
                    <wp:posOffset>47625</wp:posOffset>
                  </wp:positionH>
                  <wp:positionV relativeFrom="line">
                    <wp:posOffset>6070</wp:posOffset>
                  </wp:positionV>
                  <wp:extent cx="2796378" cy="40045"/>
                  <wp:effectExtent l="0" t="0" r="0" b="0"/>
                  <wp:wrapNone/>
                  <wp:docPr id="115" name="Freeform 115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796378" cy="40045"/>
                            <a:chOff x="0" y="0"/>
                            <a:chExt cx="2796378" cy="40045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0"/>
                              <a:ext cx="2712719" cy="180"/>
                            </a:xfrm>
                            <a:custGeom>
                              <a:rect l="l" t="t" r="r" b="b"/>
                              <a:pathLst>
                                <a:path w="3616959" h="180">
                                  <a:moveTo>
                                    <a:pt x="0" y="0"/>
                                  </a:moveTo>
                                  <a:lnTo>
                                    <a:pt x="3616959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Very stiff desiccated friable brown sandy very silty slightly organic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CLAY with some fine to medium limestone gravel (Topsoil/subsoil)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>
              <w:drawing>
                <wp:anchor simplePos="0" relativeHeight="25165842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42772</wp:posOffset>
                  </wp:positionV>
                  <wp:extent cx="2833241" cy="64293"/>
                  <wp:effectExtent l="0" t="0" r="0" b="0"/>
                  <wp:wrapNone/>
                  <wp:docPr id="116" name="Freeform 116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833241" cy="64293"/>
                            <a:chOff x="0" y="0"/>
                            <a:chExt cx="2833241" cy="64293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0"/>
                              <a:ext cx="47625" cy="64293"/>
                            </a:xfrm>
                            <a:custGeom>
                              <a:rect l="l" t="t" r="r" b="b"/>
                              <a:pathLst>
                                <a:path w="63500" h="85725">
                                  <a:moveTo>
                                    <a:pt x="0" y="85725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  <w:drawing>
                <wp:anchor simplePos="0" relativeHeight="251658426" behindDoc="0" locked="0" layoutInCell="1" allowOverlap="1">
                  <wp:simplePos x="0" y="0"/>
                  <wp:positionH relativeFrom="page">
                    <wp:posOffset>2760345</wp:posOffset>
                  </wp:positionH>
                  <wp:positionV relativeFrom="line">
                    <wp:posOffset>42772</wp:posOffset>
                  </wp:positionV>
                  <wp:extent cx="47625" cy="64293"/>
                  <wp:effectExtent l="0" t="0" r="0" b="0"/>
                  <wp:wrapNone/>
                  <wp:docPr id="117" name="Freeform 1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64293"/>
                          </a:xfrm>
                          <a:custGeom>
                            <a:rect l="l" t="t" r="r" b="b"/>
                            <a:pathLst>
                              <a:path w="63500" h="85725">
                                <a:moveTo>
                                  <a:pt x="0" y="0"/>
                                </a:moveTo>
                                <a:lnTo>
                                  <a:pt x="63500" y="85725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RTD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7" w:right="600" w:firstLine="0"/>
            </w:pPr>
            <w:r>
              <w:drawing>
                <wp:anchor simplePos="0" relativeHeight="251658425" behindDoc="0" locked="0" layoutInCell="1" allowOverlap="1">
                  <wp:simplePos x="0" y="0"/>
                  <wp:positionH relativeFrom="page">
                    <wp:posOffset>47625</wp:posOffset>
                  </wp:positionH>
                  <wp:positionV relativeFrom="line">
                    <wp:posOffset>6070</wp:posOffset>
                  </wp:positionV>
                  <wp:extent cx="2810761" cy="79910"/>
                  <wp:effectExtent l="0" t="0" r="0" b="0"/>
                  <wp:wrapNone/>
                  <wp:docPr id="118" name="Freeform 118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810761" cy="79910"/>
                            <a:chOff x="0" y="0"/>
                            <a:chExt cx="2810761" cy="79910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0"/>
                              <a:ext cx="2712719" cy="180"/>
                            </a:xfrm>
                            <a:custGeom>
                              <a:rect l="l" t="t" r="r" b="b"/>
                              <a:pathLst>
                                <a:path w="3616959" h="180">
                                  <a:moveTo>
                                    <a:pt x="0" y="0"/>
                                  </a:moveTo>
                                  <a:lnTo>
                                    <a:pt x="3616959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Cream moderately weathered shelly colitic LIMESTONE  </w:t>
            </w:r>
            <w:r>
              <w:drawing>
                <wp:anchor simplePos="0" relativeHeight="25165842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9372</wp:posOffset>
                  </wp:positionV>
                  <wp:extent cx="2833241" cy="204406"/>
                  <wp:effectExtent l="0" t="0" r="0" b="0"/>
                  <wp:wrapNone/>
                  <wp:docPr id="119" name="Freeform 119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833241" cy="204406"/>
                            <a:chOff x="0" y="0"/>
                            <a:chExt cx="2833241" cy="204406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0"/>
                              <a:ext cx="47625" cy="204406"/>
                            </a:xfrm>
                            <a:custGeom>
                              <a:rect l="l" t="t" r="r" b="b"/>
                              <a:pathLst>
                                <a:path w="63500" h="272542">
                                  <a:moveTo>
                                    <a:pt x="0" y="272542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  <w:drawing>
                <wp:anchor simplePos="0" relativeHeight="251658430" behindDoc="0" locked="0" layoutInCell="1" allowOverlap="1">
                  <wp:simplePos x="0" y="0"/>
                  <wp:positionH relativeFrom="page">
                    <wp:posOffset>2760345</wp:posOffset>
                  </wp:positionH>
                  <wp:positionV relativeFrom="line">
                    <wp:posOffset>9372</wp:posOffset>
                  </wp:positionV>
                  <wp:extent cx="47625" cy="204406"/>
                  <wp:effectExtent l="0" t="0" r="0" b="0"/>
                  <wp:wrapNone/>
                  <wp:docPr id="120" name="Freeform 1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204406"/>
                          </a:xfrm>
                          <a:custGeom>
                            <a:rect l="l" t="t" r="r" b="b"/>
                            <a:pathLst>
                              <a:path w="63500" h="272542">
                                <a:moveTo>
                                  <a:pt x="0" y="0"/>
                                </a:moveTo>
                                <a:lnTo>
                                  <a:pt x="63500" y="272542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moderately strong with a little oolite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77" w:line="163" w:lineRule="exact"/>
              <w:ind w:left="37" w:right="0" w:firstLine="0"/>
            </w:pPr>
            <w:r>
              <w:drawing>
                <wp:anchor simplePos="0" relativeHeight="251658429" behindDoc="0" locked="0" layoutInCell="1" allowOverlap="1">
                  <wp:simplePos x="0" y="0"/>
                  <wp:positionH relativeFrom="page">
                    <wp:posOffset>47625</wp:posOffset>
                  </wp:positionH>
                  <wp:positionV relativeFrom="line">
                    <wp:posOffset>8756</wp:posOffset>
                  </wp:positionV>
                  <wp:extent cx="2785616" cy="144180"/>
                  <wp:effectExtent l="0" t="0" r="0" b="0"/>
                  <wp:wrapNone/>
                  <wp:docPr id="121" name="Freeform 121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785616" cy="144180"/>
                            <a:chOff x="0" y="0"/>
                            <a:chExt cx="2785616" cy="144180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96405"/>
                              <a:ext cx="2712719" cy="180"/>
                            </a:xfrm>
                            <a:custGeom>
                              <a:rect l="l" t="t" r="r" b="b"/>
                              <a:pathLst>
                                <a:path w="3616959" h="180">
                                  <a:moveTo>
                                    <a:pt x="0" y="0"/>
                                  </a:moveTo>
                                  <a:lnTo>
                                    <a:pt x="3616959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3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145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26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0.30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26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" w:right="-18" w:firstLine="0"/>
              <w:jc w:val="both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0.80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26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" w:right="-18" w:firstLine="0"/>
              <w:jc w:val="both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1.05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4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948" w:type="dxa"/>
            <w:gridSpan w:val="6"/>
            <w:tcBorders>
              <w:top w:val="nil"/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4" w:right="1342" w:firstLine="0"/>
              <w:jc w:val="right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Continued on next page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 w:val="restart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50"/>
        </w:trPr>
        <w:tc>
          <w:tcPr>
            <w:tcW w:w="45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6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22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4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5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247" w:type="dxa"/>
            <w:gridSpan w:val="3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154" w:type="dxa"/>
            <w:gridSpan w:val="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91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07" w:type="dxa"/>
            <w:gridSpan w:val="6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01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</w:tr>
      <w:tr>
        <w:trPr>
          <w:trHeight w:hRule="exact" w:val="150"/>
        </w:trPr>
        <w:tc>
          <w:tcPr>
            <w:tcW w:w="79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907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907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0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73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Inclination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020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Orientation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</w:tr>
      <w:tr>
        <w:trPr>
          <w:trHeight w:hRule="exact" w:val="660"/>
        </w:trPr>
        <w:tc>
          <w:tcPr>
            <w:tcW w:w="793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3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71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7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40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11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03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2"/>
                <w:sz w:val="11"/>
                <w:szCs w:val="11"/>
                <w:lang w:val="en-US"/>
              </w:rPr>
              <w:t>90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1020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459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1"/>
                <w:szCs w:val="1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</w:tr>
      <w:tr>
        <w:trPr>
          <w:trHeight w:hRule="exact" w:val="1000"/>
        </w:trPr>
        <w:tc>
          <w:tcPr>
            <w:tcW w:w="8844" w:type="dxa"/>
            <w:gridSpan w:val="2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805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8"/>
                <w:szCs w:val="18"/>
                <w:lang w:val="en-US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/>
            <w:r/>
          </w:p>
        </w:tc>
        <w:tc>
          <w:tcPr>
            <w:tcW w:w="1360" w:type="dxa"/>
            <w:gridSpan w:val="3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05" w:h="16837"/>
          <w:pgMar w:top="31" w:right="500" w:bottom="43" w:left="500" w:header="708" w:footer="708" w:gutter="0"/>
          <w:docGrid w:linePitch="360"/>
        </w:sectPr>
      </w:pPr>
      <w:r>
        <w:drawing>
          <wp:anchor simplePos="0" relativeHeight="251658709" behindDoc="0" locked="0" layoutInCell="1" allowOverlap="1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spect="0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Layout w:type="fixed"/>
        <w:tblpPr w:leftFromText="0" w:rightFromText="0" w:vertAnchor="text" w:horzAnchor="page" w:tblpX="963" w:tblpY="138"/>
        <w:tblOverlap w:val="never"/>
        "
        <w:tblW w:w="10184" w:type="dxa"/>
        <w:tblLook w:val="04A0" w:firstRow="1" w:lastRow="0" w:firstColumn="1" w:lastColumn="0" w:noHBand="0" w:noVBand="1"/>
      </w:tblPr>
      <w:tblGrid>
        <w:gridCol w:w="453"/>
        <w:gridCol w:w="340"/>
        <w:gridCol w:w="680"/>
        <w:gridCol w:w="226"/>
        <w:gridCol w:w="226"/>
        <w:gridCol w:w="566"/>
        <w:gridCol w:w="680"/>
        <w:gridCol w:w="226"/>
        <w:gridCol w:w="566"/>
        <w:gridCol w:w="226"/>
        <w:gridCol w:w="453"/>
        <w:gridCol w:w="340"/>
        <w:gridCol w:w="113"/>
        <w:gridCol w:w="226"/>
        <w:gridCol w:w="453"/>
        <w:gridCol w:w="1020"/>
        <w:gridCol w:w="793"/>
        <w:gridCol w:w="793"/>
        <w:gridCol w:w="113"/>
        <w:gridCol w:w="340"/>
        <w:gridCol w:w="340"/>
        <w:gridCol w:w="566"/>
        <w:gridCol w:w="453"/>
      </w:tblGrid>
      <w:tr>
        <w:trPr>
          <w:trHeight w:hRule="exact" w:val="773"/>
        </w:trPr>
        <w:tc>
          <w:tcPr>
            <w:tcW w:w="1700" w:type="dxa"/>
            <w:gridSpan w:val="4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gridSpan w:val="4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3" w:type="dxa"/>
            <w:gridSpan w:val="1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0" w:after="0" w:line="240" w:lineRule="auto"/>
              <w:ind w:left="289" w:right="-18" w:firstLine="0"/>
            </w:pPr>
            <w:r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23" name="Freeform 12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24" name="Freeform 12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25" name="Freeform 12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26" name="Freeform 12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27" name="Freeform 12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28" name="Freeform 12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29" name="Freeform 12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30" name="Freeform 13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31" name="Freeform 13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32" name="Freeform 13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33" name="Freeform 13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34" name="Freeform 13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pacing w:val="-1"/>
                <w:sz w:val="44"/>
                <w:szCs w:val="44"/>
                <w:lang w:val="en-US"/>
              </w:rPr>
              <w:t>Percussion Drilling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7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7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7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433"/>
        </w:trPr>
        <w:tc>
          <w:tcPr>
            <w:tcW w:w="1700" w:type="dxa"/>
            <w:gridSpan w:val="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606" w:right="127" w:hanging="438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4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304" w:right="401" w:hanging="87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700" w:type="dxa"/>
            <w:gridSpan w:val="5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36" w:line="212" w:lineRule="exact"/>
              <w:ind w:left="378" w:right="301" w:firstLine="25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4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249" w:line="240" w:lineRule="auto"/>
              <w:ind w:left="21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700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652" w:right="565" w:hanging="4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45" w:right="264" w:hanging="63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Sheet 2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1" w:after="191" w:line="240" w:lineRule="auto"/>
              <w:ind w:left="4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  <w:gridSpan w:val="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Sample and In Situ Testing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vMerge w:val="restart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4" w:after="117" w:line="168" w:lineRule="exact"/>
              <w:ind w:left="42" w:right="122" w:hanging="6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4"/>
                <w:szCs w:val="14"/>
                <w:lang w:val="en-US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7" w:after="59" w:line="240" w:lineRule="auto"/>
              <w:ind w:left="145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</w:tc>
        <w:tc>
          <w:tcPr>
            <w:tcW w:w="680" w:type="dxa"/>
            <w:gridSpan w:val="3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1" w:after="201" w:line="240" w:lineRule="auto"/>
              <w:ind w:left="7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474" w:type="dxa"/>
            <w:gridSpan w:val="2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48" w:type="dxa"/>
            <w:gridSpan w:val="6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0" w:line="240" w:lineRule="auto"/>
              <w:ind w:left="7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25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Depth 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7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2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Results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vMerge/>
            <w:tcBorders>
              <w:top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26" w:type="dxa"/>
            <w:tcBorders>
              <w:top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17" w:line="240" w:lineRule="auto"/>
              <w:ind w:left="3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3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49" w:after="9554" w:line="240" w:lineRule="auto"/>
              <w:ind w:left="65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SPT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247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49" w:after="9554" w:line="240" w:lineRule="auto"/>
              <w:ind w:left="17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N=*** (0/150)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90" w:after="7513" w:line="240" w:lineRule="auto"/>
              <w:ind w:left="137" w:right="-18" w:firstLine="0"/>
            </w:pPr>
            <w:r>
              <w:drawing>
                <wp:anchor simplePos="0" relativeHeight="251658373" behindDoc="0" locked="0" layoutInCell="1" allowOverlap="1">
                  <wp:simplePos x="0" y="0"/>
                  <wp:positionH relativeFrom="page">
                    <wp:posOffset>411333</wp:posOffset>
                  </wp:positionH>
                  <wp:positionV relativeFrom="line">
                    <wp:posOffset>-12264</wp:posOffset>
                  </wp:positionV>
                  <wp:extent cx="465359" cy="7234601"/>
                  <wp:effectExtent l="0" t="0" r="0" b="0"/>
                  <wp:wrapNone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65359" cy="7234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59.00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3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968" w:type="dxa"/>
            <w:gridSpan w:val="7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33" w:right="-18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Continued from previous page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3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145" w:line="163" w:lineRule="exact"/>
              <w:ind w:left="9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 w:val="restart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 w:val="restart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444" w:line="168" w:lineRule="exact"/>
              <w:ind w:left="37" w:right="2965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Yellow brown SAND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26" w:type="dxa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3.50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4" w:type="dxa"/>
            <w:gridSpan w:val="2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948" w:type="dxa"/>
            <w:gridSpan w:val="6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6" w:right="-18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Continued on next page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 w:val="restart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3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422" w:type="dxa"/>
            <w:gridSpan w:val="8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50"/>
        </w:trPr>
        <w:tc>
          <w:tcPr>
            <w:tcW w:w="45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6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22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4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5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247" w:type="dxa"/>
            <w:gridSpan w:val="3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154" w:type="dxa"/>
            <w:gridSpan w:val="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91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07" w:type="dxa"/>
            <w:gridSpan w:val="6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01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</w:tr>
      <w:tr>
        <w:trPr>
          <w:trHeight w:hRule="exact" w:val="150"/>
        </w:trPr>
        <w:tc>
          <w:tcPr>
            <w:tcW w:w="79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907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907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0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73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7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Inclination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020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Orientation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</w:tr>
      <w:tr>
        <w:trPr>
          <w:trHeight w:hRule="exact" w:val="660"/>
        </w:trPr>
        <w:tc>
          <w:tcPr>
            <w:tcW w:w="793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3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71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7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40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11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03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2"/>
                <w:sz w:val="11"/>
                <w:szCs w:val="11"/>
                <w:lang w:val="en-US"/>
              </w:rPr>
              <w:t>90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1020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459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1"/>
                <w:szCs w:val="1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</w:tr>
      <w:tr>
        <w:trPr>
          <w:trHeight w:hRule="exact" w:val="1000"/>
        </w:trPr>
        <w:tc>
          <w:tcPr>
            <w:tcW w:w="8844" w:type="dxa"/>
            <w:gridSpan w:val="2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805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8"/>
                <w:szCs w:val="18"/>
                <w:lang w:val="en-US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/>
            <w:r/>
          </w:p>
        </w:tc>
        <w:tc>
          <w:tcPr>
            <w:tcW w:w="1360" w:type="dxa"/>
            <w:gridSpan w:val="3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05" w:h="16837"/>
          <w:pgMar w:top="31" w:right="500" w:bottom="43" w:left="500" w:header="708" w:footer="708" w:gutter="0"/>
          <w:docGrid w:linePitch="360"/>
        </w:sectPr>
      </w:pPr>
      <w:r>
        <w:drawing>
          <wp:anchor simplePos="0" relativeHeight="251658677" behindDoc="0" locked="0" layoutInCell="1" allowOverlap="1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>
                      <a:picLocks noChangeAspect="0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Layout w:type="fixed"/>
        <w:tblpPr w:leftFromText="0" w:rightFromText="0" w:vertAnchor="text" w:horzAnchor="page" w:tblpX="963" w:tblpY="138"/>
        <w:tblOverlap w:val="never"/>
        "
        <w:tblW w:w="10184" w:type="dxa"/>
        <w:tblLook w:val="04A0" w:firstRow="1" w:lastRow="0" w:firstColumn="1" w:lastColumn="0" w:noHBand="0" w:noVBand="1"/>
      </w:tblPr>
      <w:tblGrid>
        <w:gridCol w:w="453"/>
        <w:gridCol w:w="113"/>
        <w:gridCol w:w="566"/>
        <w:gridCol w:w="340"/>
        <w:gridCol w:w="226"/>
        <w:gridCol w:w="226"/>
        <w:gridCol w:w="340"/>
        <w:gridCol w:w="340"/>
        <w:gridCol w:w="226"/>
        <w:gridCol w:w="113"/>
        <w:gridCol w:w="453"/>
        <w:gridCol w:w="566"/>
        <w:gridCol w:w="226"/>
        <w:gridCol w:w="340"/>
        <w:gridCol w:w="340"/>
        <w:gridCol w:w="226"/>
        <w:gridCol w:w="453"/>
        <w:gridCol w:w="680"/>
        <w:gridCol w:w="566"/>
        <w:gridCol w:w="566"/>
        <w:gridCol w:w="253"/>
        <w:gridCol w:w="313"/>
        <w:gridCol w:w="566"/>
        <w:gridCol w:w="340"/>
        <w:gridCol w:w="226"/>
        <w:gridCol w:w="605"/>
        <w:gridCol w:w="154"/>
        <w:gridCol w:w="374"/>
      </w:tblGrid>
      <w:tr>
        <w:trPr>
          <w:trHeight w:hRule="exact" w:val="773"/>
        </w:trPr>
        <w:tc>
          <w:tcPr>
            <w:tcW w:w="1700" w:type="dxa"/>
            <w:gridSpan w:val="5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94" w:type="dxa"/>
            <w:gridSpan w:val="8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009" w:type="dxa"/>
            <w:gridSpan w:val="1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0" w:after="0" w:line="240" w:lineRule="auto"/>
              <w:ind w:left="129" w:right="-18" w:firstLine="0"/>
            </w:pPr>
            <w:r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37" name="Freeform 13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38" name="Freeform 13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39" name="Freeform 13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40" name="Freeform 14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41" name="Freeform 14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42" name="Freeform 14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43" name="Freeform 14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44" name="Freeform 14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45" name="Freeform 14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46" name="Freeform 14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47" name="Freeform 14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48" name="Freeform 14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pacing w:val="-2"/>
                <w:sz w:val="44"/>
                <w:szCs w:val="44"/>
                <w:lang w:val="en-US"/>
              </w:rPr>
              <w:t>Rotary Core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1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1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1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433"/>
        </w:trPr>
        <w:tc>
          <w:tcPr>
            <w:tcW w:w="1700" w:type="dxa"/>
            <w:gridSpan w:val="5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606" w:right="127" w:hanging="438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3" w:type="dxa"/>
            <w:gridSpan w:val="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304" w:right="401" w:hanging="87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700" w:type="dxa"/>
            <w:gridSpan w:val="5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36" w:line="212" w:lineRule="exact"/>
              <w:ind w:left="378" w:right="301" w:firstLine="25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24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56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85" w:right="565" w:hanging="4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gridSpan w:val="4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45" w:right="264" w:hanging="63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Sheet 3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1" w:after="191" w:line="240" w:lineRule="auto"/>
              <w:ind w:left="4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13" w:type="dxa"/>
            <w:vMerge w:val="restart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07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3" w:after="97" w:line="189" w:lineRule="exact"/>
              <w:ind w:left="236" w:right="211" w:hanging="96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Depth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3" w:after="97" w:line="189" w:lineRule="exact"/>
              <w:ind w:left="70" w:right="-32" w:hanging="59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>
              <w:br w:type="textWrapping" w:clear="all"/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/ FI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020" w:type="dxa"/>
            <w:gridSpan w:val="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9" w:line="240" w:lineRule="auto"/>
              <w:ind w:left="225" w:right="-18" w:firstLine="0"/>
            </w:pPr>
            <w:r/>
            <w:r>
              <w:rPr baseline="0" dirty="0"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Coring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4" w:after="117" w:line="168" w:lineRule="exact"/>
              <w:ind w:left="249" w:right="123" w:hanging="85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4" w:after="117" w:line="168" w:lineRule="exact"/>
              <w:ind w:left="192" w:right="86" w:hanging="65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1" w:after="201" w:line="240" w:lineRule="auto"/>
              <w:ind w:left="7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247" w:type="dxa"/>
            <w:gridSpan w:val="2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73" w:type="dxa"/>
            <w:gridSpan w:val="7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0" w:line="240" w:lineRule="auto"/>
              <w:ind w:left="18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3" w:type="dxa"/>
            <w:vMerge/>
            <w:tcBorders>
              <w:top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07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1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TCR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34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15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SCR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340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RQD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gridSpan w:val="3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117" w:after="0" w:line="163" w:lineRule="exact"/>
              <w:ind w:left="23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3.70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084" w:after="6039" w:line="163" w:lineRule="exact"/>
              <w:ind w:left="23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4.80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117" w:after="0" w:line="163" w:lineRule="exact"/>
              <w:ind w:left="137" w:right="-18" w:firstLine="0"/>
            </w:pPr>
            <w:r>
              <w:drawing>
                <wp:anchor simplePos="0" relativeHeight="251658422" behindDoc="0" locked="0" layoutInCell="1" allowOverlap="1">
                  <wp:simplePos x="0" y="0"/>
                  <wp:positionH relativeFrom="page">
                    <wp:posOffset>407000</wp:posOffset>
                  </wp:positionH>
                  <wp:positionV relativeFrom="line">
                    <wp:posOffset>-7673</wp:posOffset>
                  </wp:positionV>
                  <wp:extent cx="469900" cy="7234601"/>
                  <wp:effectExtent l="0" t="0" r="0" b="0"/>
                  <wp:wrapNone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9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69900" cy="7234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58.80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084" w:after="6039" w:line="163" w:lineRule="exact"/>
              <w:ind w:left="13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57.70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gridSpan w:val="2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873" w:type="dxa"/>
            <w:gridSpan w:val="7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Continued from previous page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3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145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 w:val="restart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7" w:right="637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Light slightly silty fine to medium calcareous SAND  </w:t>
            </w:r>
            <w:r>
              <w:drawing>
                <wp:anchor simplePos="0" relativeHeight="25165845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37690</wp:posOffset>
                  </wp:positionV>
                  <wp:extent cx="47625" cy="176116"/>
                  <wp:effectExtent l="0" t="0" r="0" b="0"/>
                  <wp:wrapNone/>
                  <wp:docPr id="150" name="Freeform 1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176116"/>
                          </a:xfrm>
                          <a:custGeom>
                            <a:rect l="l" t="t" r="r" b="b"/>
                            <a:pathLst>
                              <a:path w="63500" h="234822">
                                <a:moveTo>
                                  <a:pt x="0" y="234822"/>
                                </a:move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3" behindDoc="0" locked="0" layoutInCell="1" allowOverlap="1">
                  <wp:simplePos x="0" y="0"/>
                  <wp:positionH relativeFrom="page">
                    <wp:posOffset>2616422</wp:posOffset>
                  </wp:positionH>
                  <wp:positionV relativeFrom="line">
                    <wp:posOffset>37690</wp:posOffset>
                  </wp:positionV>
                  <wp:extent cx="47625" cy="176116"/>
                  <wp:effectExtent l="0" t="0" r="0" b="0"/>
                  <wp:wrapNone/>
                  <wp:docPr id="151" name="Freeform 1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176116"/>
                          </a:xfrm>
                          <a:custGeom>
                            <a:rect l="l" t="t" r="r" b="b"/>
                            <a:pathLst>
                              <a:path w="63500" h="234822">
                                <a:moveTo>
                                  <a:pt x="0" y="0"/>
                                </a:moveTo>
                                <a:lnTo>
                                  <a:pt x="63500" y="234822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7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7" w:right="211" w:firstLine="0"/>
            </w:pPr>
            <w:r>
              <w:drawing>
                <wp:anchor simplePos="0" relativeHeight="251658452" behindDoc="0" locked="0" layoutInCell="1" allowOverlap="1">
                  <wp:simplePos x="0" y="0"/>
                  <wp:positionH relativeFrom="page">
                    <wp:posOffset>47625</wp:posOffset>
                  </wp:positionH>
                  <wp:positionV relativeFrom="line">
                    <wp:posOffset>384</wp:posOffset>
                  </wp:positionV>
                  <wp:extent cx="2568797" cy="180"/>
                  <wp:effectExtent l="0" t="0" r="0" b="0"/>
                  <wp:wrapNone/>
                  <wp:docPr id="152" name="Freeform 1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2568797" cy="180"/>
                          </a:xfrm>
                          <a:custGeom>
                            <a:rect l="l" t="t" r="r" b="b"/>
                            <a:pathLst>
                              <a:path w="3425063" h="180">
                                <a:moveTo>
                                  <a:pt x="0" y="0"/>
                                </a:moveTo>
                                <a:lnTo>
                                  <a:pt x="3425063" y="0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Light brown fine to medium moderately weathered shelly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(bivalve and coral) oolitic LIMESTONE with very closely to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1" w:right="-8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closely spaced irregular rough iron stained discontinuities dip 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deg. to 5 deg., tight and open to 5mm with some sand infill.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6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1" w:right="172" w:firstLine="0"/>
            </w:pPr>
            <w:r>
              <w:drawing>
                <wp:anchor simplePos="0" relativeHeight="25165847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-18380</wp:posOffset>
                  </wp:positionV>
                  <wp:extent cx="1312925" cy="237839"/>
                  <wp:effectExtent l="0" t="0" r="0" b="0"/>
                  <wp:wrapNone/>
                  <wp:docPr id="153" name="Freeform 153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312925" cy="237839"/>
                            <a:chOff x="0" y="0"/>
                            <a:chExt cx="1312925" cy="237839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0"/>
                              <a:ext cx="47625" cy="237839"/>
                            </a:xfrm>
                            <a:custGeom>
                              <a:rect l="l" t="t" r="r" b="b"/>
                              <a:pathLst>
                                <a:path w="63500" h="317119">
                                  <a:moveTo>
                                    <a:pt x="0" y="317119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  <w:drawing>
                <wp:anchor simplePos="0" relativeHeight="251658472" behindDoc="0" locked="0" layoutInCell="1" allowOverlap="1">
                  <wp:simplePos x="0" y="0"/>
                  <wp:positionH relativeFrom="page">
                    <wp:posOffset>2616422</wp:posOffset>
                  </wp:positionH>
                  <wp:positionV relativeFrom="line">
                    <wp:posOffset>-18380</wp:posOffset>
                  </wp:positionV>
                  <wp:extent cx="47625" cy="237839"/>
                  <wp:effectExtent l="0" t="0" r="0" b="0"/>
                  <wp:wrapNone/>
                  <wp:docPr id="154" name="Freeform 1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237839"/>
                          </a:xfrm>
                          <a:custGeom>
                            <a:rect l="l" t="t" r="r" b="b"/>
                            <a:pathLst>
                              <a:path w="63500" h="317119">
                                <a:moveTo>
                                  <a:pt x="0" y="0"/>
                                </a:moveTo>
                                <a:lnTo>
                                  <a:pt x="63500" y="317119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below 4.25m: lught grey slightly weathered, discontinuities  </w:t>
            </w: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absent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 w:val="restart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" w:after="0" w:line="168" w:lineRule="exact"/>
              <w:ind w:left="31" w:right="-93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Light brown orange brown in part slightly silty fine occasionally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medium calcareous SAN</w:t>
            </w:r>
            <w:r>
              <w:rPr baseline="0" dirty="0">
                <w:rFonts w:ascii="Arial" w:hAnsi="Arial" w:cs="Arial"/>
                <w:color w:val="000000"/>
                <w:spacing w:val="1"/>
                <w:sz w:val="14"/>
                <w:szCs w:val="14"/>
                <w:lang w:val="en-US"/>
              </w:rPr>
              <w:t>D  </w:t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with rare sub-horizontal thin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laminations and lenses of soft to firm grey clay.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1" w:right="-98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From 5.00m to 5.10m: with abundant laminations and lenses of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firm grey brown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827" w:after="0" w:line="168" w:lineRule="exact"/>
              <w:ind w:left="31" w:right="19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</w:t>
            </w:r>
            <w:r>
              <w:rPr baseline="0" dirty="0">
                <w:rFonts w:ascii="Arial" w:hAnsi="Arial" w:cs="Arial"/>
                <w:i/>
                <w:iCs/>
                <w:color w:val="000000"/>
                <w:spacing w:val="1"/>
                <w:sz w:val="14"/>
                <w:szCs w:val="14"/>
                <w:lang w:val="en-US"/>
              </w:rPr>
              <w:t>m  </w:t>
            </w:r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6.75m to 6.85m: with abundant laminations and lenses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>
              <w:br w:type="textWrapping" w:clear="all"/>
            </w: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of firm grey brown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1" w:right="19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From 7.00m to 8.25m: very thin to thin sub-horizontal orange  </w:t>
            </w: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brown and light brown layering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484" w:after="1365" w:line="163" w:lineRule="exact"/>
              <w:ind w:left="31" w:right="-18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From 8.65m to 8.75m: slightly clayey silty fine to coarse sand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50"/>
        </w:trPr>
        <w:tc>
          <w:tcPr>
            <w:tcW w:w="1133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6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3" w:type="dxa"/>
            <w:gridSpan w:val="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29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680" w:type="dxa"/>
            <w:gridSpan w:val="3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87" w:type="dxa"/>
            <w:gridSpan w:val="4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91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27" w:type="dxa"/>
            <w:gridSpan w:val="4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7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3" w:type="dxa"/>
            <w:gridSpan w:val="3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267" w:type="dxa"/>
            <w:gridSpan w:val="6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231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Drilling Flush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</w:tr>
      <w:tr>
        <w:trPr>
          <w:trHeight w:hRule="exact" w:val="150"/>
        </w:trPr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7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7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113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0" w:after="0" w:line="109" w:lineRule="exact"/>
              <w:ind w:left="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1"/>
                <w:szCs w:val="11"/>
                <w:lang w:val="en-US"/>
              </w:rPr>
              <w:t>Orientation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15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1"/>
                <w:szCs w:val="11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7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1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145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1"/>
                <w:szCs w:val="11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102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Colour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60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75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Min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28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21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Max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</w:tr>
      <w:tr>
        <w:trPr>
          <w:trHeight w:hRule="exact" w:val="660"/>
        </w:trPr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157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113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122" w:lineRule="exact"/>
              <w:ind w:left="126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33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4"/>
                <w:sz w:val="11"/>
                <w:szCs w:val="1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28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1000"/>
        </w:trPr>
        <w:tc>
          <w:tcPr>
            <w:tcW w:w="8844" w:type="dxa"/>
            <w:gridSpan w:val="2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805" w:line="240" w:lineRule="auto"/>
              <w:ind w:left="1" w:right="-18" w:firstLine="0"/>
            </w:pPr>
            <w:r>
              <w:drawing>
                <wp:anchor simplePos="0" relativeHeight="251658350" behindDoc="0" locked="0" layoutInCell="1" allowOverlap="1">
                  <wp:simplePos x="0" y="0"/>
                  <wp:positionH relativeFrom="page">
                    <wp:posOffset>1869036</wp:posOffset>
                  </wp:positionH>
                  <wp:positionV relativeFrom="line">
                    <wp:posOffset>-8290506</wp:posOffset>
                  </wp:positionV>
                  <wp:extent cx="408221" cy="352127"/>
                  <wp:effectExtent l="0" t="0" r="0" b="0"/>
                  <wp:wrapNone/>
                  <wp:docPr id="155" name="Freeform 15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5400000" flipH="0" flipV="0">
                            <a:off x="2481036" y="-8290506"/>
                            <a:ext cx="293921" cy="2378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126" w:lineRule="exact"/>
                                <w:ind w:left="0" w:right="0" w:firstLine="9"/>
                              </w:pPr>
                              <w:r>
                                <w:rPr baseline="0" dirty="0">
                                  <w:rFonts w:ascii="Arial" w:hAnsi="Arial" w:cs="Arial"/>
                                  <w:color w:val="000000"/>
                                  <w:spacing w:val="-2"/>
                                  <w:sz w:val="11"/>
                                  <w:szCs w:val="11"/>
                                  <w:lang w:val="en-US"/>
                                </w:rPr>
                                <w:t>Diameter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br w:type="textWrapping" w:clear="all"/>
                              </w:r>
                              <w:r>
                                <w:rPr baseline="0" dirty="0">
                                  <w:rFonts w:ascii="Arial" w:hAnsi="Arial" w:cs="Arial"/>
                                  <w:color w:val="000000"/>
                                  <w:spacing w:val="-3"/>
                                  <w:sz w:val="11"/>
                                  <w:szCs w:val="11"/>
                                  <w:lang w:val="en-US"/>
                                </w:rPr>
                                <w:t>Recovery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br w:type="textWrapping" w:clear="all"/>
                              </w:r>
                              <w:r>
                                <w:rPr baseline="0" dirty="0">
                                  <w:rFonts w:ascii="Arial" w:hAnsi="Arial" w:cs="Arial"/>
                                  <w:color w:val="000000"/>
                                  <w:sz w:val="11"/>
                                  <w:szCs w:val="11"/>
                                  <w:lang w:val="en-US"/>
                                </w:rPr>
                                <w:t>(SPT)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8"/>
                <w:szCs w:val="18"/>
                <w:lang w:val="en-US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/>
            <w:r/>
          </w:p>
        </w:tc>
        <w:tc>
          <w:tcPr>
            <w:tcW w:w="1360" w:type="dxa"/>
            <w:gridSpan w:val="4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05" w:h="16837"/>
          <w:pgMar w:top="31" w:right="500" w:bottom="43" w:left="500" w:header="708" w:footer="708" w:gutter="0"/>
          <w:docGrid w:linePitch="360"/>
        </w:sectPr>
      </w:pPr>
      <w:r>
        <w:drawing>
          <wp:anchor simplePos="0" relativeHeight="251658786" behindDoc="0" locked="0" layoutInCell="1" allowOverlap="1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>
                      <a:picLocks noChangeAspect="0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Layout w:type="fixed"/>
        <w:tblpPr w:leftFromText="0" w:rightFromText="0" w:vertAnchor="text" w:horzAnchor="page" w:tblpX="963" w:tblpY="138"/>
        <w:tblOverlap w:val="never"/>
        "
        <w:tblW w:w="10184" w:type="dxa"/>
        <w:tblLook w:val="04A0" w:firstRow="1" w:lastRow="0" w:firstColumn="1" w:lastColumn="0" w:noHBand="0" w:noVBand="1"/>
      </w:tblPr>
      <w:tblGrid>
        <w:gridCol w:w="453"/>
        <w:gridCol w:w="113"/>
        <w:gridCol w:w="566"/>
        <w:gridCol w:w="340"/>
        <w:gridCol w:w="226"/>
        <w:gridCol w:w="226"/>
        <w:gridCol w:w="340"/>
        <w:gridCol w:w="340"/>
        <w:gridCol w:w="226"/>
        <w:gridCol w:w="113"/>
        <w:gridCol w:w="453"/>
        <w:gridCol w:w="566"/>
        <w:gridCol w:w="226"/>
        <w:gridCol w:w="340"/>
        <w:gridCol w:w="340"/>
        <w:gridCol w:w="226"/>
        <w:gridCol w:w="453"/>
        <w:gridCol w:w="680"/>
        <w:gridCol w:w="566"/>
        <w:gridCol w:w="566"/>
        <w:gridCol w:w="253"/>
        <w:gridCol w:w="313"/>
        <w:gridCol w:w="566"/>
        <w:gridCol w:w="340"/>
        <w:gridCol w:w="226"/>
        <w:gridCol w:w="605"/>
        <w:gridCol w:w="154"/>
        <w:gridCol w:w="374"/>
      </w:tblGrid>
      <w:tr>
        <w:trPr>
          <w:trHeight w:hRule="exact" w:val="773"/>
        </w:trPr>
        <w:tc>
          <w:tcPr>
            <w:tcW w:w="1700" w:type="dxa"/>
            <w:gridSpan w:val="5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94" w:type="dxa"/>
            <w:gridSpan w:val="8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009" w:type="dxa"/>
            <w:gridSpan w:val="1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0" w:after="0" w:line="240" w:lineRule="auto"/>
              <w:ind w:left="129" w:right="-18" w:firstLine="0"/>
            </w:pPr>
            <w:r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57" name="Freeform 15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58" name="Freeform 15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59" name="Freeform 15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60" name="Freeform 16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61" name="Freeform 16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62" name="Freeform 16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63" name="Freeform 16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64" name="Freeform 16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65" name="Freeform 16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66" name="Freeform 16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67" name="Freeform 16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68" name="Freeform 16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pacing w:val="-2"/>
                <w:sz w:val="44"/>
                <w:szCs w:val="44"/>
                <w:lang w:val="en-US"/>
              </w:rPr>
              <w:t>Rotary Core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1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1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1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433"/>
        </w:trPr>
        <w:tc>
          <w:tcPr>
            <w:tcW w:w="1700" w:type="dxa"/>
            <w:gridSpan w:val="5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606" w:right="127" w:hanging="438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3" w:type="dxa"/>
            <w:gridSpan w:val="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304" w:right="401" w:hanging="87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700" w:type="dxa"/>
            <w:gridSpan w:val="5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36" w:line="212" w:lineRule="exact"/>
              <w:ind w:left="378" w:right="301" w:firstLine="25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24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56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85" w:right="565" w:hanging="4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gridSpan w:val="4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45" w:right="264" w:hanging="63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Sheet 4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1" w:after="191" w:line="240" w:lineRule="auto"/>
              <w:ind w:left="4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13" w:type="dxa"/>
            <w:vMerge w:val="restart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07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3" w:after="97" w:line="189" w:lineRule="exact"/>
              <w:ind w:left="236" w:right="211" w:hanging="96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Depth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3" w:after="97" w:line="189" w:lineRule="exact"/>
              <w:ind w:left="70" w:right="-32" w:hanging="59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>
              <w:br w:type="textWrapping" w:clear="all"/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/ FI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020" w:type="dxa"/>
            <w:gridSpan w:val="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9" w:line="240" w:lineRule="auto"/>
              <w:ind w:left="225" w:right="-18" w:firstLine="0"/>
            </w:pPr>
            <w:r/>
            <w:r>
              <w:rPr baseline="0" dirty="0"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Coring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4" w:after="117" w:line="168" w:lineRule="exact"/>
              <w:ind w:left="249" w:right="123" w:hanging="85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4" w:after="117" w:line="168" w:lineRule="exact"/>
              <w:ind w:left="192" w:right="86" w:hanging="65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1" w:after="201" w:line="240" w:lineRule="auto"/>
              <w:ind w:left="7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247" w:type="dxa"/>
            <w:gridSpan w:val="2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73" w:type="dxa"/>
            <w:gridSpan w:val="7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0" w:line="240" w:lineRule="auto"/>
              <w:ind w:left="18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3" w:type="dxa"/>
            <w:vMerge/>
            <w:tcBorders>
              <w:top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07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1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TCR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34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15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SCR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340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RQD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gridSpan w:val="3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35" w:after="0" w:line="163" w:lineRule="exact"/>
              <w:ind w:left="19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12.57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175" w:after="0" w:line="163" w:lineRule="exact"/>
              <w:ind w:left="19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13.75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801" w:after="0" w:line="163" w:lineRule="exact"/>
              <w:ind w:left="19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14.60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878" w:after="0" w:line="163" w:lineRule="exact"/>
              <w:ind w:left="19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16.40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347" w:after="0" w:line="163" w:lineRule="exact"/>
              <w:ind w:left="19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16.85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831" w:after="1333" w:line="283" w:lineRule="exact"/>
              <w:ind w:left="194" w:right="117" w:firstLine="0"/>
              <w:jc w:val="both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18.70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18.95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35" w:after="0" w:line="163" w:lineRule="exact"/>
              <w:ind w:left="137" w:right="-18" w:firstLine="0"/>
            </w:pPr>
            <w:r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407000</wp:posOffset>
                  </wp:positionH>
                  <wp:positionV relativeFrom="line">
                    <wp:posOffset>-8144</wp:posOffset>
                  </wp:positionV>
                  <wp:extent cx="469900" cy="7234601"/>
                  <wp:effectExtent l="0" t="0" r="0" b="0"/>
                  <wp:wrapNone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9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69900" cy="7234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49.93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175" w:after="0" w:line="163" w:lineRule="exact"/>
              <w:ind w:left="13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48.75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801" w:after="0" w:line="163" w:lineRule="exact"/>
              <w:ind w:left="13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47.90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878" w:after="0" w:line="163" w:lineRule="exact"/>
              <w:ind w:left="13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46.10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347" w:after="0" w:line="163" w:lineRule="exact"/>
              <w:ind w:left="13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45.65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831" w:after="1333" w:line="283" w:lineRule="exact"/>
              <w:ind w:left="137" w:right="60" w:firstLine="0"/>
              <w:jc w:val="both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43.80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43.55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120" w:type="dxa"/>
            <w:gridSpan w:val="9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165" w:line="168" w:lineRule="exact"/>
              <w:ind w:left="37" w:right="-6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Light brown orange brown in part slightly silty fine occasionally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medium calcareous SAN</w:t>
            </w:r>
            <w:r>
              <w:rPr baseline="0" dirty="0">
                <w:rFonts w:ascii="Arial" w:hAnsi="Arial" w:cs="Arial"/>
                <w:color w:val="000000"/>
                <w:spacing w:val="1"/>
                <w:sz w:val="14"/>
                <w:szCs w:val="14"/>
                <w:lang w:val="en-US"/>
              </w:rPr>
              <w:t>D  </w:t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with rare sub-horizontal thin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laminations and lenses of soft to firm grey clay.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3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4"/>
                <w:sz w:val="14"/>
                <w:szCs w:val="1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145" w:line="163" w:lineRule="exact"/>
              <w:ind w:left="1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 w:val="restart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168" w:lineRule="exact"/>
              <w:ind w:left="37" w:right="313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Light brown silty becoming slightly silty fine occasionally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medium calcareous SAND with rare thin laminations 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lenses of dark grey clay. (CORALLIAN)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612" w:line="163" w:lineRule="exact"/>
              <w:ind w:left="37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 w:val="restart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0" w:line="168" w:lineRule="exact"/>
              <w:ind w:left="31" w:right="151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Light grey fine slightly weathered calcareous SANDSTONE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very strong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6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1" w:right="0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irregular rough discontinuity dip 30 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1" w:right="0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irregular tight discontinuities dip 20 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1" w:right="0" w:firstLine="0"/>
            </w:pPr>
            <w:r>
              <w:drawing>
                <wp:anchor simplePos="0" relativeHeight="25165849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-1561</wp:posOffset>
                  </wp:positionV>
                  <wp:extent cx="1312925" cy="213454"/>
                  <wp:effectExtent l="0" t="0" r="0" b="0"/>
                  <wp:wrapNone/>
                  <wp:docPr id="170" name="Freeform 170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312925" cy="213454"/>
                            <a:chOff x="0" y="0"/>
                            <a:chExt cx="1312925" cy="213454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78485"/>
                              <a:ext cx="47625" cy="134969"/>
                            </a:xfrm>
                            <a:custGeom>
                              <a:rect l="l" t="t" r="r" b="b"/>
                              <a:pathLst>
                                <a:path w="63500" h="179959">
                                  <a:moveTo>
                                    <a:pt x="0" y="179959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  <w:drawing>
                <wp:anchor simplePos="0" relativeHeight="251658495" behindDoc="0" locked="0" layoutInCell="1" allowOverlap="1">
                  <wp:simplePos x="0" y="0"/>
                  <wp:positionH relativeFrom="page">
                    <wp:posOffset>2616422</wp:posOffset>
                  </wp:positionH>
                  <wp:positionV relativeFrom="line">
                    <wp:posOffset>76924</wp:posOffset>
                  </wp:positionV>
                  <wp:extent cx="47625" cy="134969"/>
                  <wp:effectExtent l="0" t="0" r="0" b="0"/>
                  <wp:wrapNone/>
                  <wp:docPr id="171" name="Freeform 1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134969"/>
                          </a:xfrm>
                          <a:custGeom>
                            <a:rect l="l" t="t" r="r" b="b"/>
                            <a:pathLst>
                              <a:path w="63500" h="179959">
                                <a:moveTo>
                                  <a:pt x="0" y="0"/>
                                </a:moveTo>
                                <a:lnTo>
                                  <a:pt x="63500" y="179959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irregular sub-horizontal discontinuity open to 5mm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168" w:lineRule="exact"/>
              <w:ind w:left="31" w:right="1403" w:hanging="5"/>
              <w:jc w:val="both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irregular tight discontinuities dip 20 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>
              <w:drawing>
                <wp:anchor simplePos="0" relativeHeight="251658494" behindDoc="0" locked="0" layoutInCell="1" allowOverlap="1">
                  <wp:simplePos x="0" y="0"/>
                  <wp:positionH relativeFrom="page">
                    <wp:posOffset>47625</wp:posOffset>
                  </wp:positionH>
                  <wp:positionV relativeFrom="line">
                    <wp:posOffset>375</wp:posOffset>
                  </wp:positionV>
                  <wp:extent cx="2568797" cy="180"/>
                  <wp:effectExtent l="0" t="0" r="0" b="0"/>
                  <wp:wrapNone/>
                  <wp:docPr id="172" name="Freeform 1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2568797" cy="180"/>
                          </a:xfrm>
                          <a:custGeom>
                            <a:rect l="l" t="t" r="r" b="b"/>
                            <a:pathLst>
                              <a:path w="3425063" h="180">
                                <a:moveTo>
                                  <a:pt x="0" y="0"/>
                                </a:moveTo>
                                <a:lnTo>
                                  <a:pt x="3425063" y="0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No recovery, grey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321" w:after="0" w:line="168" w:lineRule="exact"/>
              <w:ind w:left="31" w:right="43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from 16.25m to 16.3m: laminated light grey sandstone dip 10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>
              <w:drawing>
                <wp:anchor simplePos="0" relativeHeight="25165852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-34358</wp:posOffset>
                  </wp:positionV>
                  <wp:extent cx="47625" cy="354807"/>
                  <wp:effectExtent l="0" t="0" r="0" b="0"/>
                  <wp:wrapNone/>
                  <wp:docPr id="173" name="Freeform 173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7625" cy="354807"/>
                            <a:chOff x="0" y="0"/>
                            <a:chExt cx="47625" cy="354807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36005"/>
                              <a:ext cx="47625" cy="318802"/>
                            </a:xfrm>
                            <a:custGeom>
                              <a:rect l="l" t="t" r="r" b="b"/>
                              <a:pathLst>
                                <a:path w="63500" h="425070">
                                  <a:moveTo>
                                    <a:pt x="0" y="425070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  <w:drawing>
                <wp:anchor simplePos="0" relativeHeight="251658524" behindDoc="0" locked="0" layoutInCell="1" allowOverlap="1">
                  <wp:simplePos x="0" y="0"/>
                  <wp:positionH relativeFrom="page">
                    <wp:posOffset>2616422</wp:posOffset>
                  </wp:positionH>
                  <wp:positionV relativeFrom="line">
                    <wp:posOffset>1647</wp:posOffset>
                  </wp:positionV>
                  <wp:extent cx="47625" cy="318802"/>
                  <wp:effectExtent l="0" t="0" r="0" b="0"/>
                  <wp:wrapNone/>
                  <wp:docPr id="174" name="Freeform 1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318802"/>
                          </a:xfrm>
                          <a:custGeom>
                            <a:rect l="l" t="t" r="r" b="b"/>
                            <a:pathLst>
                              <a:path w="63500" h="425070">
                                <a:moveTo>
                                  <a:pt x="0" y="0"/>
                                </a:moveTo>
                                <a:lnTo>
                                  <a:pt x="63500" y="425070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1" w:right="0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from 16.3m to 16.35m: slightly silty fine sand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1" w:right="0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from 16.35m to 16.4m: stiff grey brown laminated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0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2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 w:val="restart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8" w:after="0" w:line="168" w:lineRule="exact"/>
              <w:ind w:left="36" w:right="104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Light grey fine slightly weathered calcareous SANDSTONE  </w:t>
            </w:r>
            <w:r>
              <w:drawing>
                <wp:anchor simplePos="0" relativeHeight="25165854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-101160</wp:posOffset>
                  </wp:positionV>
                  <wp:extent cx="2664047" cy="635031"/>
                  <wp:effectExtent l="0" t="0" r="0" b="0"/>
                  <wp:wrapNone/>
                  <wp:docPr id="175" name="Freeform 175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664047" cy="635031"/>
                            <a:chOff x="0" y="0"/>
                            <a:chExt cx="2664047" cy="635031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0"/>
                              <a:ext cx="47625" cy="635031"/>
                            </a:xfrm>
                            <a:custGeom>
                              <a:rect l="l" t="t" r="r" b="b"/>
                              <a:pathLst>
                                <a:path w="63500" h="846709">
                                  <a:moveTo>
                                    <a:pt x="0" y="846709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CnPr/>
                          <wps:spPr>
                            <a:xfrm rot="0" flipH="0" flipV="1">
                              <a:off x="2616422" y="0"/>
                              <a:ext cx="47625" cy="635031"/>
                            </a:xfrm>
                            <a:custGeom>
                              <a:rect l="l" t="t" r="r" b="b"/>
                              <a:pathLst>
                                <a:path w="63500" h="846709">
                                  <a:moveTo>
                                    <a:pt x="0" y="0"/>
                                  </a:moveTo>
                                  <a:lnTo>
                                    <a:pt x="63500" y="846709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very strong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6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1" w:right="-79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from 16.45m to 16.65m: irregular rough tight discontinuities dip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10 deg.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1" w:right="0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from 16.82m to 16.85m: firm grey fissured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99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27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95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31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7" w:right="1412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No recovery, grey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70" w:after="0" w:line="168" w:lineRule="exact"/>
              <w:ind w:left="31" w:right="245" w:firstLine="0"/>
            </w:pP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Below 18.25m: grey brown silty fine to medium calcerous  </w:t>
            </w:r>
            <w:r/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SAND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20" w:after="2" w:line="163" w:lineRule="exact"/>
              <w:ind w:left="31" w:right="0" w:firstLine="0"/>
            </w:pPr>
            <w:r>
              <w:drawing>
                <wp:anchor simplePos="0" relativeHeight="25165856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74666</wp:posOffset>
                  </wp:positionV>
                  <wp:extent cx="2616422" cy="106860"/>
                  <wp:effectExtent l="0" t="0" r="0" b="0"/>
                  <wp:wrapNone/>
                  <wp:docPr id="177" name="Freeform 177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616422" cy="106860"/>
                            <a:chOff x="0" y="0"/>
                            <a:chExt cx="2616422" cy="106860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36005"/>
                              <a:ext cx="47625" cy="70674"/>
                            </a:xfrm>
                            <a:custGeom>
                              <a:rect l="l" t="t" r="r" b="b"/>
                              <a:pathLst>
                                <a:path w="63500" h="94233">
                                  <a:moveTo>
                                    <a:pt x="0" y="94233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  <w:drawing>
                <wp:anchor simplePos="0" relativeHeight="251658566" behindDoc="0" locked="0" layoutInCell="1" allowOverlap="1">
                  <wp:simplePos x="0" y="0"/>
                  <wp:positionH relativeFrom="page">
                    <wp:posOffset>2616422</wp:posOffset>
                  </wp:positionH>
                  <wp:positionV relativeFrom="line">
                    <wp:posOffset>110671</wp:posOffset>
                  </wp:positionV>
                  <wp:extent cx="47625" cy="70674"/>
                  <wp:effectExtent l="0" t="0" r="0" b="0"/>
                  <wp:wrapNone/>
                  <wp:docPr id="178" name="Freeform 1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70674"/>
                          </a:xfrm>
                          <a:custGeom>
                            <a:rect l="l" t="t" r="r" b="b"/>
                            <a:pathLst>
                              <a:path w="63500" h="94233">
                                <a:moveTo>
                                  <a:pt x="0" y="0"/>
                                </a:moveTo>
                                <a:lnTo>
                                  <a:pt x="63500" y="94233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i/>
                <w:iCs/>
                <w:color w:val="000000"/>
                <w:sz w:val="14"/>
                <w:szCs w:val="14"/>
                <w:lang w:val="en-US"/>
              </w:rPr>
              <w:t>From 18.65m to 18.7m: firm grey laminated clay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1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5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1" w:right="7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Light grey fine to medium slightly weathered calcareous  </w:t>
            </w:r>
            <w:r>
              <w:drawing>
                <wp:anchor simplePos="0" relativeHeight="25165857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8690</wp:posOffset>
                  </wp:positionV>
                  <wp:extent cx="47625" cy="424244"/>
                  <wp:effectExtent l="0" t="0" r="0" b="0"/>
                  <wp:wrapNone/>
                  <wp:docPr id="179" name="Freeform 1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424244"/>
                          </a:xfrm>
                          <a:custGeom>
                            <a:rect l="l" t="t" r="r" b="b"/>
                            <a:pathLst>
                              <a:path w="63500" h="565659">
                                <a:moveTo>
                                  <a:pt x="0" y="565659"/>
                                </a:move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3" behindDoc="0" locked="0" layoutInCell="1" allowOverlap="1">
                  <wp:simplePos x="0" y="0"/>
                  <wp:positionH relativeFrom="page">
                    <wp:posOffset>2616422</wp:posOffset>
                  </wp:positionH>
                  <wp:positionV relativeFrom="line">
                    <wp:posOffset>8690</wp:posOffset>
                  </wp:positionV>
                  <wp:extent cx="47625" cy="424244"/>
                  <wp:effectExtent l="0" t="0" r="0" b="0"/>
                  <wp:wrapNone/>
                  <wp:docPr id="180" name="Freeform 1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424244"/>
                          </a:xfrm>
                          <a:custGeom>
                            <a:rect l="l" t="t" r="r" b="b"/>
                            <a:pathLst>
                              <a:path w="63500" h="565659">
                                <a:moveTo>
                                  <a:pt x="0" y="0"/>
                                </a:moveTo>
                                <a:lnTo>
                                  <a:pt x="63500" y="565659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SANDSTONE very strong with frequent irregular laminations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and lenses of grey siltstone dip 0 deg. to 20 deg.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6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6" w:right="0" w:firstLine="0"/>
            </w:pPr>
            <w:r>
              <w:drawing>
                <wp:anchor simplePos="0" relativeHeight="251658572" behindDoc="0" locked="0" layoutInCell="1" allowOverlap="1">
                  <wp:simplePos x="0" y="0"/>
                  <wp:positionH relativeFrom="page">
                    <wp:posOffset>47625</wp:posOffset>
                  </wp:positionH>
                  <wp:positionV relativeFrom="line">
                    <wp:posOffset>-1533</wp:posOffset>
                  </wp:positionV>
                  <wp:extent cx="2568797" cy="180"/>
                  <wp:effectExtent l="0" t="0" r="0" b="0"/>
                  <wp:wrapNone/>
                  <wp:docPr id="181" name="Freeform 1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2568797" cy="180"/>
                          </a:xfrm>
                          <a:custGeom>
                            <a:rect l="l" t="t" r="r" b="b"/>
                            <a:pathLst>
                              <a:path w="3425063" h="180">
                                <a:moveTo>
                                  <a:pt x="0" y="0"/>
                                </a:moveTo>
                                <a:lnTo>
                                  <a:pt x="3425063" y="0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No recover, grey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89" w:line="163" w:lineRule="exact"/>
              <w:ind w:left="36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20" w:type="dxa"/>
            <w:gridSpan w:val="9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74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50"/>
        </w:trPr>
        <w:tc>
          <w:tcPr>
            <w:tcW w:w="1133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6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3" w:type="dxa"/>
            <w:gridSpan w:val="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29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680" w:type="dxa"/>
            <w:gridSpan w:val="3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87" w:type="dxa"/>
            <w:gridSpan w:val="4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91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27" w:type="dxa"/>
            <w:gridSpan w:val="4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7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3" w:type="dxa"/>
            <w:gridSpan w:val="3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267" w:type="dxa"/>
            <w:gridSpan w:val="6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231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Drilling Flush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</w:tr>
      <w:tr>
        <w:trPr>
          <w:trHeight w:hRule="exact" w:val="150"/>
        </w:trPr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7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7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113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0" w:after="0" w:line="109" w:lineRule="exact"/>
              <w:ind w:left="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1"/>
                <w:szCs w:val="11"/>
                <w:lang w:val="en-US"/>
              </w:rPr>
              <w:t>Orientation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15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1"/>
                <w:szCs w:val="11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1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145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1"/>
                <w:szCs w:val="11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102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Colour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60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75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Min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28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21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Max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</w:tr>
      <w:tr>
        <w:trPr>
          <w:trHeight w:hRule="exact" w:val="660"/>
        </w:trPr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157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1133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122" w:lineRule="exact"/>
              <w:ind w:left="126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33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4"/>
                <w:sz w:val="11"/>
                <w:szCs w:val="1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28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1000"/>
        </w:trPr>
        <w:tc>
          <w:tcPr>
            <w:tcW w:w="8844" w:type="dxa"/>
            <w:gridSpan w:val="2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805" w:line="240" w:lineRule="auto"/>
              <w:ind w:left="1" w:right="-18" w:firstLine="0"/>
            </w:pPr>
            <w:r>
              <w:drawing>
                <wp:anchor simplePos="0" relativeHeight="251658350" behindDoc="0" locked="0" layoutInCell="1" allowOverlap="1">
                  <wp:simplePos x="0" y="0"/>
                  <wp:positionH relativeFrom="page">
                    <wp:posOffset>1869036</wp:posOffset>
                  </wp:positionH>
                  <wp:positionV relativeFrom="line">
                    <wp:posOffset>-8290506</wp:posOffset>
                  </wp:positionV>
                  <wp:extent cx="408221" cy="352127"/>
                  <wp:effectExtent l="0" t="0" r="0" b="0"/>
                  <wp:wrapNone/>
                  <wp:docPr id="182" name="Freeform 18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5400000" flipH="0" flipV="0">
                            <a:off x="2481036" y="-8290506"/>
                            <a:ext cx="293921" cy="2378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126" w:lineRule="exact"/>
                                <w:ind w:left="0" w:right="0" w:firstLine="9"/>
                              </w:pPr>
                              <w:r>
                                <w:rPr baseline="0" dirty="0">
                                  <w:rFonts w:ascii="Arial" w:hAnsi="Arial" w:cs="Arial"/>
                                  <w:color w:val="000000"/>
                                  <w:spacing w:val="-2"/>
                                  <w:sz w:val="11"/>
                                  <w:szCs w:val="11"/>
                                  <w:lang w:val="en-US"/>
                                </w:rPr>
                                <w:t>Diameter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br w:type="textWrapping" w:clear="all"/>
                              </w:r>
                              <w:r>
                                <w:rPr baseline="0" dirty="0">
                                  <w:rFonts w:ascii="Arial" w:hAnsi="Arial" w:cs="Arial"/>
                                  <w:color w:val="000000"/>
                                  <w:spacing w:val="-3"/>
                                  <w:sz w:val="11"/>
                                  <w:szCs w:val="11"/>
                                  <w:lang w:val="en-US"/>
                                </w:rPr>
                                <w:t>Recovery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br w:type="textWrapping" w:clear="all"/>
                              </w:r>
                              <w:r>
                                <w:rPr baseline="0" dirty="0">
                                  <w:rFonts w:ascii="Arial" w:hAnsi="Arial" w:cs="Arial"/>
                                  <w:color w:val="000000"/>
                                  <w:sz w:val="11"/>
                                  <w:szCs w:val="11"/>
                                  <w:lang w:val="en-US"/>
                                </w:rPr>
                                <w:t>(SPT)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8"/>
                <w:szCs w:val="18"/>
                <w:lang w:val="en-US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/>
            <w:r/>
          </w:p>
        </w:tc>
        <w:tc>
          <w:tcPr>
            <w:tcW w:w="1360" w:type="dxa"/>
            <w:gridSpan w:val="4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05" w:h="16837"/>
          <w:pgMar w:top="31" w:right="500" w:bottom="43" w:left="500" w:header="708" w:footer="708" w:gutter="0"/>
          <w:docGrid w:linePitch="360"/>
        </w:sectPr>
      </w:pPr>
      <w:r>
        <w:drawing>
          <wp:anchor simplePos="0" relativeHeight="251658856" behindDoc="0" locked="0" layoutInCell="1" allowOverlap="1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spect="0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Layout w:type="fixed"/>
        <w:tblpPr w:leftFromText="0" w:rightFromText="0" w:vertAnchor="text" w:horzAnchor="page" w:tblpX="963" w:tblpY="138"/>
        <w:tblOverlap w:val="never"/>
        "
        <w:tblW w:w="10184" w:type="dxa"/>
        <w:tblLook w:val="04A0" w:firstRow="1" w:lastRow="0" w:firstColumn="1" w:lastColumn="0" w:noHBand="0" w:noVBand="1"/>
      </w:tblPr>
      <w:tblGrid>
        <w:gridCol w:w="453"/>
        <w:gridCol w:w="113"/>
        <w:gridCol w:w="566"/>
        <w:gridCol w:w="340"/>
        <w:gridCol w:w="226"/>
        <w:gridCol w:w="226"/>
        <w:gridCol w:w="340"/>
        <w:gridCol w:w="340"/>
        <w:gridCol w:w="226"/>
        <w:gridCol w:w="113"/>
        <w:gridCol w:w="453"/>
        <w:gridCol w:w="566"/>
        <w:gridCol w:w="226"/>
        <w:gridCol w:w="340"/>
        <w:gridCol w:w="340"/>
        <w:gridCol w:w="226"/>
        <w:gridCol w:w="453"/>
        <w:gridCol w:w="113"/>
        <w:gridCol w:w="566"/>
        <w:gridCol w:w="566"/>
        <w:gridCol w:w="566"/>
        <w:gridCol w:w="566"/>
        <w:gridCol w:w="566"/>
        <w:gridCol w:w="340"/>
        <w:gridCol w:w="226"/>
        <w:gridCol w:w="566"/>
        <w:gridCol w:w="113"/>
        <w:gridCol w:w="453"/>
      </w:tblGrid>
      <w:tr>
        <w:trPr>
          <w:trHeight w:hRule="exact" w:val="773"/>
        </w:trPr>
        <w:tc>
          <w:tcPr>
            <w:tcW w:w="1700" w:type="dxa"/>
            <w:gridSpan w:val="5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94" w:type="dxa"/>
            <w:gridSpan w:val="8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009" w:type="dxa"/>
            <w:gridSpan w:val="1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0" w:after="0" w:line="240" w:lineRule="auto"/>
              <w:ind w:left="129" w:right="-18" w:firstLine="0"/>
            </w:pPr>
            <w:r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84" name="Freeform 18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85" name="Freeform 18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86" name="Freeform 18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9945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87" name="Freeform 18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88" name="Freeform 18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89" name="Freeform 18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90" name="Freeform 19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2529836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91" name="Freeform 19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980936</wp:posOffset>
                  </wp:positionV>
                  <wp:extent cx="2500000" cy="711000"/>
                  <wp:effectExtent l="0" t="0" r="0" b="0"/>
                  <wp:wrapNone/>
                  <wp:docPr id="192" name="Freeform 19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3653809</wp:posOffset>
                  </wp:positionV>
                  <wp:extent cx="2500000" cy="711000"/>
                  <wp:effectExtent l="0" t="0" r="0" b="0"/>
                  <wp:wrapNone/>
                  <wp:docPr id="193" name="Freeform 19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6326682</wp:posOffset>
                  </wp:positionV>
                  <wp:extent cx="2500000" cy="711000"/>
                  <wp:effectExtent l="0" t="0" r="0" b="0"/>
                  <wp:wrapNone/>
                  <wp:docPr id="194" name="Freeform 19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240" behindDoc="1" locked="1" layoutInCell="1" allowOverlap="1">
                  <wp:simplePos x="0" y="0"/>
                  <wp:positionH relativeFrom="page">
                    <wp:posOffset>5049727</wp:posOffset>
                  </wp:positionH>
                  <wp:positionV relativeFrom="page">
                    <wp:posOffset>8999555</wp:posOffset>
                  </wp:positionV>
                  <wp:extent cx="2500000" cy="711000"/>
                  <wp:effectExtent l="0" t="0" r="0" b="0"/>
                  <wp:wrapNone/>
                  <wp:docPr id="195" name="Freeform 19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2697629" flipH="0" flipV="0">
                            <a:off x="0" y="0"/>
                            <a:ext cx="2500000" cy="71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5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Arial Bold" w:hAnsi="Arial Bold" w:cs="Arial Bold"/>
                                  <w:color w:val="010302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spacing w:before="0" w:line="536" w:lineRule="exact"/>
                                <w:ind w:left="0" w:right="0" w:firstLine="0"/>
                              </w:pPr>
                              <w:r>
                                <w:rPr baseline="0" dirty="0">
                                  <w:rFonts w:ascii="Arial Bold" w:hAnsi="Arial Bold" w:cs="Arial Bold"/>
                                  <w:color w:val="000000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PDF-XChange Editor
DEMO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pacing w:val="-2"/>
                <w:sz w:val="44"/>
                <w:szCs w:val="44"/>
                <w:lang w:val="en-US"/>
              </w:rPr>
              <w:t>Rotary Core Log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1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Name: SESRO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Client: Thames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79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Date: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1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Location: Abingdon, Oxfordshire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Contractor: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Co-ords: E443012.50 N195881.00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20"/>
        </w:trPr>
        <w:tc>
          <w:tcPr>
            <w:tcW w:w="3401" w:type="dxa"/>
            <w:gridSpan w:val="11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Project No. : 303568-00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9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Crew Name: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1" w:type="dxa"/>
            <w:gridSpan w:val="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8" w:line="240" w:lineRule="auto"/>
              <w:ind w:left="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Drilling Equipment: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433"/>
        </w:trPr>
        <w:tc>
          <w:tcPr>
            <w:tcW w:w="1700" w:type="dxa"/>
            <w:gridSpan w:val="5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606" w:right="127" w:hanging="438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Borehole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BH01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2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473" w:type="dxa"/>
            <w:gridSpan w:val="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304" w:right="401" w:hanging="87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Hole 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CP+RC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700" w:type="dxa"/>
            <w:gridSpan w:val="5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36" w:line="212" w:lineRule="exact"/>
              <w:ind w:left="378" w:right="301" w:firstLine="25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62.50m AoD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gridSpan w:val="3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249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Logged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566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gridSpan w:val="2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85" w:right="565" w:hanging="45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Scale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1:50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gridSpan w:val="4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226" w:lineRule="exact"/>
              <w:ind w:left="45" w:right="264" w:hanging="63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Page Number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Sheet 5 of 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330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1" w:after="191" w:line="240" w:lineRule="auto"/>
              <w:ind w:left="4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Well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13" w:type="dxa"/>
            <w:vMerge w:val="restart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07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3" w:after="97" w:line="189" w:lineRule="exact"/>
              <w:ind w:left="236" w:right="211" w:hanging="96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Depth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3" w:after="97" w:line="189" w:lineRule="exact"/>
              <w:ind w:left="70" w:right="-32" w:hanging="59"/>
            </w:pP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>
              <w:br w:type="textWrapping" w:clear="all"/>
            </w:r>
            <w:r/>
            <w:r>
              <w:rPr baseline="0" dirty="0">
                <w:rFonts w:ascii="Arial" w:hAnsi="Arial" w:cs="Arial"/>
                <w:color w:val="000000"/>
                <w:sz w:val="16"/>
                <w:szCs w:val="16"/>
                <w:lang w:val="en-US"/>
              </w:rPr>
              <w:t>/ FI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020" w:type="dxa"/>
            <w:gridSpan w:val="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79" w:line="240" w:lineRule="auto"/>
              <w:ind w:left="225" w:right="-18" w:firstLine="0"/>
            </w:pPr>
            <w:r/>
            <w:r>
              <w:rPr baseline="0" dirty="0"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Coring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4" w:after="117" w:line="168" w:lineRule="exact"/>
              <w:ind w:left="249" w:right="123" w:hanging="85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Depth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4" w:after="117" w:line="168" w:lineRule="exact"/>
              <w:ind w:left="192" w:right="86" w:hanging="65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Level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(m)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1" w:after="201" w:line="240" w:lineRule="auto"/>
              <w:ind w:left="7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Legend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1247" w:type="dxa"/>
            <w:gridSpan w:val="3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48" w:type="dxa"/>
            <w:gridSpan w:val="7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2" w:after="0" w:line="240" w:lineRule="auto"/>
              <w:ind w:left="18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Stratum Description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13" w:type="dxa"/>
            <w:vMerge/>
            <w:tcBorders>
              <w:top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07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1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TCR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34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15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SCR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340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RQD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03"/>
        </w:trPr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gridSpan w:val="3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" w:after="11141" w:line="170" w:lineRule="exact"/>
              <w:ind w:left="194" w:right="117" w:firstLine="0"/>
              <w:jc w:val="both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20.15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20.30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" w:after="11141" w:line="170" w:lineRule="exact"/>
              <w:ind w:left="137" w:right="60" w:firstLine="0"/>
              <w:jc w:val="both"/>
            </w:pPr>
            <w:r>
              <w:drawing>
                <wp:anchor simplePos="0" relativeHeight="251658412" behindDoc="0" locked="0" layoutInCell="1" allowOverlap="1">
                  <wp:simplePos x="0" y="0"/>
                  <wp:positionH relativeFrom="page">
                    <wp:posOffset>407000</wp:posOffset>
                  </wp:positionH>
                  <wp:positionV relativeFrom="line">
                    <wp:posOffset>-6913</wp:posOffset>
                  </wp:positionV>
                  <wp:extent cx="469900" cy="249601"/>
                  <wp:effectExtent l="0" t="0" r="0" b="0"/>
                  <wp:wrapNone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96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69900" cy="249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42.35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42.20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680" w:type="dxa"/>
            <w:gridSpan w:val="2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195" w:type="dxa"/>
            <w:gridSpan w:val="10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163" w:lineRule="exact"/>
              <w:ind w:left="37" w:right="0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No recover, grey SAND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3" w:lineRule="exact"/>
              <w:ind w:left="37" w:right="0" w:firstLine="0"/>
            </w:pPr>
            <w:r>
              <w:drawing>
                <wp:anchor simplePos="0" relativeHeight="25165843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-248</wp:posOffset>
                  </wp:positionV>
                  <wp:extent cx="2689241" cy="105441"/>
                  <wp:effectExtent l="0" t="0" r="0" b="0"/>
                  <wp:wrapNone/>
                  <wp:docPr id="197" name="Freeform 197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689241" cy="105441"/>
                            <a:chOff x="0" y="0"/>
                            <a:chExt cx="2689241" cy="105441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0"/>
                              <a:ext cx="47625" cy="105441"/>
                            </a:xfrm>
                            <a:custGeom>
                              <a:rect l="l" t="t" r="r" b="b"/>
                              <a:pathLst>
                                <a:path w="63500" h="140588">
                                  <a:moveTo>
                                    <a:pt x="0" y="140588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  <w:drawing>
                <wp:anchor simplePos="0" relativeHeight="251658440" behindDoc="0" locked="0" layoutInCell="1" allowOverlap="1">
                  <wp:simplePos x="0" y="0"/>
                  <wp:positionH relativeFrom="page">
                    <wp:posOffset>2616422</wp:posOffset>
                  </wp:positionH>
                  <wp:positionV relativeFrom="line">
                    <wp:posOffset>-248</wp:posOffset>
                  </wp:positionV>
                  <wp:extent cx="47625" cy="105441"/>
                  <wp:effectExtent l="0" t="0" r="0" b="0"/>
                  <wp:wrapNone/>
                  <wp:docPr id="198" name="Freeform 1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1">
                            <a:off x="0" y="0"/>
                            <a:ext cx="47625" cy="105441"/>
                          </a:xfrm>
                          <a:custGeom>
                            <a:rect l="l" t="t" r="r" b="b"/>
                            <a:pathLst>
                              <a:path w="63500" h="140588">
                                <a:moveTo>
                                  <a:pt x="0" y="0"/>
                                </a:moveTo>
                                <a:lnTo>
                                  <a:pt x="63500" y="140588"/>
                                </a:lnTo>
                              </a:path>
                            </a:pathLst>
                          </a:custGeom>
                          <a:noFill/>
                          <a:ln w="4762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168" w:lineRule="exact"/>
              <w:ind w:left="37" w:right="-31" w:firstLine="0"/>
            </w:pPr>
            <w:r>
              <w:drawing>
                <wp:anchor simplePos="0" relativeHeight="251658439" behindDoc="0" locked="0" layoutInCell="1" allowOverlap="1">
                  <wp:simplePos x="0" y="0"/>
                  <wp:positionH relativeFrom="page">
                    <wp:posOffset>47625</wp:posOffset>
                  </wp:positionH>
                  <wp:positionV relativeFrom="line">
                    <wp:posOffset>386</wp:posOffset>
                  </wp:positionV>
                  <wp:extent cx="2641616" cy="426814"/>
                  <wp:effectExtent l="0" t="0" r="0" b="0"/>
                  <wp:wrapNone/>
                  <wp:docPr id="199" name="Freeform 199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641616" cy="426814"/>
                            <a:chOff x="0" y="0"/>
                            <a:chExt cx="2641616" cy="426814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0"/>
                              <a:ext cx="2568797" cy="180"/>
                            </a:xfrm>
                            <a:custGeom>
                              <a:rect l="l" t="t" r="r" b="b"/>
                              <a:pathLst>
                                <a:path w="3425063" h="180">
                                  <a:moveTo>
                                    <a:pt x="0" y="0"/>
                                  </a:moveTo>
                                  <a:lnTo>
                                    <a:pt x="3425063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CnPr/>
                          <wps:spPr>
                            <a:xfrm rot="0" flipH="0" flipV="1">
                              <a:off x="2568797" y="2571"/>
                              <a:ext cx="47625" cy="424243"/>
                            </a:xfrm>
                            <a:custGeom>
                              <a:rect l="l" t="t" r="r" b="b"/>
                              <a:pathLst>
                                <a:path w="63500" h="565658">
                                  <a:moveTo>
                                    <a:pt x="0" y="0"/>
                                  </a:moveTo>
                                  <a:lnTo>
                                    <a:pt x="63500" y="565658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Light grey fine to medium slightly weathered calcareous 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SANDSTONE very strong with frequent laminations and lenses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of grey siltstone. (CORALLIAN)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5" w:line="163" w:lineRule="exact"/>
              <w:ind w:left="37" w:right="0" w:firstLine="0"/>
            </w:pPr>
            <w:r>
              <w:drawing>
                <wp:anchor simplePos="0" relativeHeight="251658442" behindDoc="1" locked="0" layoutInCell="1" allowOverlap="1">
                  <wp:simplePos x="0" y="0"/>
                  <wp:positionH relativeFrom="page">
                    <wp:posOffset>47625</wp:posOffset>
                  </wp:positionH>
                  <wp:positionV relativeFrom="line">
                    <wp:posOffset>40890</wp:posOffset>
                  </wp:positionV>
                  <wp:extent cx="2641616" cy="72180"/>
                  <wp:effectExtent l="0" t="0" r="0" b="0"/>
                  <wp:wrapNone/>
                  <wp:docPr id="201" name="Freeform 201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641616" cy="72180"/>
                            <a:chOff x="0" y="0"/>
                            <a:chExt cx="2641616" cy="72180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0" y="64271"/>
                              <a:ext cx="2568797" cy="180"/>
                            </a:xfrm>
                            <a:custGeom>
                              <a:rect l="l" t="t" r="r" b="b"/>
                              <a:pathLst>
                                <a:path w="3425063" h="180">
                                  <a:moveTo>
                                    <a:pt x="0" y="0"/>
                                  </a:moveTo>
                                  <a:lnTo>
                                    <a:pt x="3425063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CG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3" w:after="0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0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1" w:after="0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970" w:after="145" w:line="163" w:lineRule="exact"/>
              <w:ind w:left="91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247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948" w:type="dxa"/>
            <w:gridSpan w:val="7"/>
            <w:tcBorders>
              <w:top w:val="nil"/>
              <w:left w:val="nil"/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80" w:right="1211" w:firstLine="0"/>
              <w:jc w:val="right"/>
            </w:pPr>
            <w:r/>
            <w:r>
              <w:rPr baseline="0" dirty="0">
                <w:rFonts w:ascii="Arial" w:hAnsi="Arial" w:cs="Arial"/>
                <w:color w:val="000000"/>
                <w:sz w:val="14"/>
                <w:szCs w:val="14"/>
                <w:lang w:val="en-US"/>
              </w:rPr>
              <w:t>End of Borehole at 20.30m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 </w:t>
            </w:r>
            <w:r/>
            <w:r/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 w:val="restart"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13"/>
        </w:trPr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216"/>
        </w:trPr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020" w:type="dxa"/>
            <w:gridSpan w:val="3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3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680" w:type="dxa"/>
            <w:gridSpan w:val="2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95" w:type="dxa"/>
            <w:gridSpan w:val="10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50"/>
        </w:trPr>
        <w:tc>
          <w:tcPr>
            <w:tcW w:w="1133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6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Hole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3" w:type="dxa"/>
            <w:gridSpan w:val="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29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Casing 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680" w:type="dxa"/>
            <w:gridSpan w:val="3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587" w:type="dxa"/>
            <w:gridSpan w:val="4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91" w:right="-18" w:firstLine="0"/>
            </w:pPr>
            <w:r/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Chiselling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340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927" w:type="dxa"/>
            <w:gridSpan w:val="5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7" w:right="-18" w:firstLine="0"/>
            </w:pPr>
            <w:r>
              <w:drawing>
                <wp:anchor simplePos="0" relativeHeight="251658441" behindDoc="0" locked="0" layoutInCell="1" allowOverlap="1">
                  <wp:simplePos x="0" y="0"/>
                  <wp:positionH relativeFrom="page">
                    <wp:posOffset>42</wp:posOffset>
                  </wp:positionH>
                  <wp:positionV relativeFrom="line">
                    <wp:posOffset>-7349186</wp:posOffset>
                  </wp:positionV>
                  <wp:extent cx="3383984" cy="7452181"/>
                  <wp:effectExtent l="0" t="0" r="0" b="0"/>
                  <wp:wrapNone/>
                  <wp:docPr id="202" name="Freeform 202"/>
                  <wp:cNvGraphicFramePr/>
                  <a:graphic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3383984" cy="7452181"/>
                            <a:chOff x="0" y="0"/>
                            <a:chExt cx="3383984" cy="7452181"/>
                          </a:xfrm>
                        </wpg:grpSpPr>
                        <wps:wsp>
                          <wps:cNvCnPr/>
                          <wps:spPr>
                            <a:xfrm rot="0" flipH="0" flipV="1">
                              <a:off x="432000" y="216027"/>
                              <a:ext cx="47625" cy="424243"/>
                            </a:xfrm>
                            <a:custGeom>
                              <a:rect l="l" t="t" r="r" b="b"/>
                              <a:pathLst>
                                <a:path w="63500" h="565658">
                                  <a:moveTo>
                                    <a:pt x="0" y="565658"/>
                                  </a:moveTo>
                                  <a:lnTo>
                                    <a:pt x="63500" y="0"/>
                                  </a:lnTo>
                                </a:path>
                              </a:pathLst>
                            </a:custGeom>
                            <a:noFill/>
                            <a:ln w="4762" cap="flat" cmpd="sng"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miter lim="127000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w:r>
            <w:r>
              <w:rPr baseline="0" dirty="0">
                <w:rFonts w:ascii="Calibri" w:hAnsi="Calibri" w:cs="Calibri"/>
                <w:color w:val="000000"/>
                <w:sz w:val="12"/>
                <w:szCs w:val="12"/>
                <w:lang w:val="en-US"/>
              </w:rPr>
              <w:t>InclinaƟon and OrientaƟon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1133" w:type="dxa"/>
            <w:gridSpan w:val="2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267" w:type="dxa"/>
            <w:gridSpan w:val="6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231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Drilling Flush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</w:tr>
      <w:tr>
        <w:trPr>
          <w:trHeight w:hRule="exact" w:val="150"/>
        </w:trPr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Diameter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7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2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Duration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6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2"/>
                <w:szCs w:val="12"/>
                <w:lang w:val="en-US"/>
              </w:rPr>
              <w:t>Tool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7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9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1"/>
                <w:szCs w:val="11"/>
                <w:lang w:val="en-US"/>
              </w:rPr>
              <w:t>Inclination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11"/>
                <w:szCs w:val="11"/>
                <w:lang w:val="en-US"/>
              </w:rPr>
              <w:t>Orientation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15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1"/>
                <w:szCs w:val="11"/>
                <w:lang w:val="en-US"/>
              </w:rPr>
              <w:t>Depth Top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17" w:right="-18" w:firstLine="0"/>
            </w:pPr>
            <w:r/>
            <w:r>
              <w:rPr baseline="0" dirty="0">
                <w:rFonts w:ascii="Arial" w:hAnsi="Arial" w:cs="Arial"/>
                <w:color w:val="000000"/>
                <w:sz w:val="9"/>
                <w:szCs w:val="9"/>
                <w:lang w:val="en-US"/>
              </w:rPr>
              <w:t>Depth Base</w:t>
            </w:r>
            <w:r>
              <w:rPr>
                <w:rFonts w:ascii="Times New Roman" w:hAnsi="Times New Roman" w:cs="Times New Roman"/>
                <w:sz w:val="9"/>
                <w:szCs w:val="9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145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3"/>
                <w:sz w:val="11"/>
                <w:szCs w:val="11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102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Colour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75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Min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113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3" w:type="dxa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40" w:lineRule="auto"/>
              <w:ind w:left="0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6"/>
                <w:sz w:val="11"/>
                <w:szCs w:val="11"/>
                <w:lang w:val="en-US"/>
              </w:rPr>
              <w:t>Max (%)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</w:tr>
      <w:tr>
        <w:trPr>
          <w:trHeight w:hRule="exact" w:val="660"/>
        </w:trPr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157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126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1"/>
                <w:sz w:val="11"/>
                <w:szCs w:val="11"/>
                <w:lang w:val="en-US"/>
              </w:rPr>
              <w:t>20.30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02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2"/>
                <w:sz w:val="11"/>
                <w:szCs w:val="11"/>
                <w:lang w:val="en-US"/>
              </w:rPr>
              <w:t>90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56" w:line="240" w:lineRule="auto"/>
              <w:ind w:left="233" w:right="-18" w:firstLine="0"/>
            </w:pPr>
            <w:r/>
            <w:r>
              <w:rPr baseline="0" dirty="0">
                <w:rFonts w:ascii="Arial" w:hAnsi="Arial" w:cs="Arial"/>
                <w:color w:val="000000"/>
                <w:spacing w:val="-4"/>
                <w:sz w:val="11"/>
                <w:szCs w:val="1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 </w:t>
            </w:r>
            <w:r/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gridSpan w:val="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1000"/>
        </w:trPr>
        <w:tc>
          <w:tcPr>
            <w:tcW w:w="8844" w:type="dxa"/>
            <w:gridSpan w:val="24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805" w:line="240" w:lineRule="auto"/>
              <w:ind w:left="1" w:right="-18" w:firstLine="0"/>
            </w:pPr>
            <w:r>
              <w:drawing>
                <wp:anchor simplePos="0" relativeHeight="251658350" behindDoc="0" locked="0" layoutInCell="1" allowOverlap="1">
                  <wp:simplePos x="0" y="0"/>
                  <wp:positionH relativeFrom="page">
                    <wp:posOffset>1869036</wp:posOffset>
                  </wp:positionH>
                  <wp:positionV relativeFrom="line">
                    <wp:posOffset>-8290506</wp:posOffset>
                  </wp:positionV>
                  <wp:extent cx="408221" cy="352127"/>
                  <wp:effectExtent l="0" t="0" r="0" b="0"/>
                  <wp:wrapNone/>
                  <wp:docPr id="203" name="Freeform 20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-5400000" flipH="0" flipV="0">
                            <a:off x="2481036" y="-8290506"/>
                            <a:ext cx="293921" cy="2378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126" w:lineRule="exact"/>
                                <w:ind w:left="0" w:right="0" w:firstLine="9"/>
                              </w:pPr>
                              <w:r>
                                <w:rPr baseline="0" dirty="0">
                                  <w:rFonts w:ascii="Arial" w:hAnsi="Arial" w:cs="Arial"/>
                                  <w:color w:val="000000"/>
                                  <w:spacing w:val="-2"/>
                                  <w:sz w:val="11"/>
                                  <w:szCs w:val="11"/>
                                  <w:lang w:val="en-US"/>
                                </w:rPr>
                                <w:t>Diameter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br w:type="textWrapping" w:clear="all"/>
                              </w:r>
                              <w:r>
                                <w:rPr baseline="0" dirty="0">
                                  <w:rFonts w:ascii="Arial" w:hAnsi="Arial" w:cs="Arial"/>
                                  <w:color w:val="000000"/>
                                  <w:spacing w:val="-3"/>
                                  <w:sz w:val="11"/>
                                  <w:szCs w:val="11"/>
                                  <w:lang w:val="en-US"/>
                                </w:rPr>
                                <w:t>Recovery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br w:type="textWrapping" w:clear="all"/>
                              </w:r>
                              <w:r>
                                <w:rPr baseline="0" dirty="0">
                                  <w:rFonts w:ascii="Arial" w:hAnsi="Arial" w:cs="Arial"/>
                                  <w:color w:val="000000"/>
                                  <w:sz w:val="11"/>
                                  <w:szCs w:val="11"/>
                                  <w:lang w:val="en-US"/>
                                </w:rPr>
                                <w:t>(SPT)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baseline="0" dirty="0">
                <w:rFonts w:ascii="Arial" w:hAnsi="Arial" w:cs="Arial"/>
                <w:color w:val="000000"/>
                <w:sz w:val="18"/>
                <w:szCs w:val="18"/>
                <w:lang w:val="en-US"/>
              </w:rPr>
              <w:t>Remarks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/>
            <w:r/>
          </w:p>
        </w:tc>
        <w:tc>
          <w:tcPr>
            <w:tcW w:w="1360" w:type="dxa"/>
            <w:gridSpan w:val="4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05" w:h="16837"/>
          <w:pgMar w:top="31" w:right="500" w:bottom="43" w:left="500" w:header="708" w:footer="708" w:gutter="0"/>
          <w:docGrid w:linePitch="360"/>
        </w:sectPr>
      </w:pPr>
    </w:p>
    <w:p>
      <w:r>
        <w:drawing>
          <wp:anchor simplePos="0" relativeHeight="251658725" behindDoc="0" locked="0" layoutInCell="1" allowOverlap="1">
            <wp:simplePos x="0" y="0"/>
            <wp:positionH relativeFrom="page">
              <wp:posOffset>6467331</wp:posOffset>
            </wp:positionH>
            <wp:positionV relativeFrom="page">
              <wp:posOffset>10030813</wp:posOffset>
            </wp:positionV>
            <wp:extent cx="385349" cy="385349"/>
            <wp:effectExtent l="0" t="0" r="0" b="0"/>
            <wp:wrapNone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0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349" cy="38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1905" w:h="16837"/>
      <w:pgMar w:top="31" w:right="500" w:bottom="43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 w:cryptProviderType="rsaAES" w:cryptAlgorithmClass="hash" w:cryptAlgorithmType="typeAny" w:cryptAlgorithmSid="14" w:cryptSpinCount="100000" w:salt="M4ZBYLNdXmx9F/CRjzvJUw==" w:hash="W8cgUMeO3YlFHW77mXNsiwcsVdXmj90d0njmOEpSbSVvyGHuNSjRhfwIap8kuZspf4iX9yRp9cR0ACwNPM5mBg=="/>
  <w:documentProtection w:edit="readOnly" w:enforcement="1" w:cryptProviderType="rsaAES" w:cryptAlgorithmClass="hash" w:cryptAlgorithmType="typeAny" w:cryptAlgorithmSid="14" w:cryptSpinCount="100000" w:salt="M4ZBYLNdXmx9F/CRjzvJUw==" w:hash="W8cgUMeO3YlFHW77mXNsiwcsVdXmj90d0njmOEpSbSVvyGHuNSjRhfwIap8kuZspf4iX9yRp9cR0ACwNPM5mBg=="/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12" Type="http://schemas.openxmlformats.org/officeDocument/2006/relationships/image" Target="media/image112.png"/><Relationship Id="rId122" Type="http://schemas.openxmlformats.org/officeDocument/2006/relationships/image" Target="media/image122.png"/><Relationship Id="rId135" Type="http://schemas.openxmlformats.org/officeDocument/2006/relationships/image" Target="media/image135.png"/><Relationship Id="rId136" Type="http://schemas.openxmlformats.org/officeDocument/2006/relationships/image" Target="media/image136.png"/><Relationship Id="rId149" Type="http://schemas.openxmlformats.org/officeDocument/2006/relationships/image" Target="media/image149.png"/><Relationship Id="rId156" Type="http://schemas.openxmlformats.org/officeDocument/2006/relationships/image" Target="media/image156.png"/><Relationship Id="rId169" Type="http://schemas.openxmlformats.org/officeDocument/2006/relationships/image" Target="media/image169.png"/><Relationship Id="rId183" Type="http://schemas.openxmlformats.org/officeDocument/2006/relationships/image" Target="media/image183.png"/><Relationship Id="rId196" Type="http://schemas.openxmlformats.org/officeDocument/2006/relationships/image" Target="media/image196.png"/><Relationship Id="rId204" Type="http://schemas.openxmlformats.org/officeDocument/2006/relationships/image" Target="media/image20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2025-07-18T08:27:39Z</dcterms:created>
  <dcterms:modified xsi:type="dcterms:W3CDTF">2025-07-18T08:27:39Z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